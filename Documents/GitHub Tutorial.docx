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7CA2F" w14:textId="77777777" w:rsidR="009B1F7C" w:rsidRDefault="009B1F7C">
      <w:pPr>
        <w:pStyle w:val="Subtitle"/>
      </w:pPr>
    </w:p>
    <w:sdt>
      <w:sdtPr>
        <w:id w:val="6002688"/>
        <w:placeholder>
          <w:docPart w:val="F77BBD669B906B4F8F822EED0C232F4C"/>
        </w:placeholder>
      </w:sdtPr>
      <w:sdtEndPr/>
      <w:sdtContent>
        <w:p w14:paraId="17942B44" w14:textId="77777777" w:rsidR="009B1F7C" w:rsidRDefault="0057768D">
          <w:pPr>
            <w:pStyle w:val="Title"/>
          </w:pPr>
          <w:r>
            <w:t>GitHub Tutorial</w:t>
          </w:r>
        </w:p>
      </w:sdtContent>
    </w:sdt>
    <w:p w14:paraId="2A4CA067" w14:textId="77777777" w:rsidR="009B1F7C" w:rsidRDefault="00186356">
      <w:pPr>
        <w:jc w:val="center"/>
      </w:pPr>
      <w:r>
        <w:rPr>
          <w:noProof/>
        </w:rPr>
        <w:drawing>
          <wp:inline distT="0" distB="0" distL="0" distR="0" wp14:anchorId="59C84618" wp14:editId="7335DA69">
            <wp:extent cx="5187057" cy="3890292"/>
            <wp:effectExtent l="457200" t="0" r="451743" b="0"/>
            <wp:docPr id="20" name="Placeholder" descr="D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ck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3942" cy="3887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76200" dist="38100" dir="5400000" sx="101000" sy="101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Moderately">
                        <a:rot lat="19190639" lon="0" rev="0"/>
                      </a:camera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B25AF2" w14:textId="77777777" w:rsidR="001D0772" w:rsidRDefault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6002722"/>
        <w:placeholder>
          <w:docPart w:val="99A46FC228F6174E8A4A699C3DFFC45D"/>
        </w:placeholder>
      </w:sdtPr>
      <w:sdtEndPr/>
      <w:sdtContent>
        <w:p w14:paraId="4D57D359" w14:textId="77777777" w:rsidR="009B1F7C" w:rsidRDefault="006D3C7C">
          <w:pPr>
            <w:pStyle w:val="Heading1"/>
          </w:pPr>
          <w:r>
            <w:t>Creating a New Repository</w:t>
          </w:r>
        </w:p>
      </w:sdtContent>
    </w:sdt>
    <w:sdt>
      <w:sdtPr>
        <w:id w:val="6002725"/>
        <w:placeholder>
          <w:docPart w:val="45118227CC49244CA92FA4C7969A9569"/>
        </w:placeholder>
      </w:sdtPr>
      <w:sdtEndPr/>
      <w:sdtContent>
        <w:p w14:paraId="3D53EA94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>Register yourself with GitHub</w:t>
          </w:r>
        </w:p>
        <w:p w14:paraId="575B0329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Install GitHub client from </w:t>
          </w:r>
          <w:r w:rsidRPr="006D3C7C">
            <w:t>http://windows.github.com</w:t>
          </w:r>
          <w:r>
            <w:t xml:space="preserve"> or </w:t>
          </w:r>
          <w:r w:rsidRPr="006D3C7C">
            <w:t>http://mac.github.com</w:t>
          </w:r>
        </w:p>
        <w:p w14:paraId="59951C1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Create a new Reposity and name it CommJExperiment </w:t>
          </w:r>
        </w:p>
        <w:p w14:paraId="4863F3F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>Go to the client GitHub user interface and refresh from the bottom of the window</w:t>
          </w:r>
        </w:p>
        <w:p w14:paraId="3D939231" w14:textId="77777777" w:rsidR="006D3C7C" w:rsidRDefault="006D3C7C" w:rsidP="006D3C7C">
          <w:pPr>
            <w:pStyle w:val="BodyText"/>
            <w:ind w:left="720"/>
          </w:pPr>
          <w:r>
            <w:rPr>
              <w:noProof/>
            </w:rPr>
            <w:drawing>
              <wp:inline distT="0" distB="0" distL="0" distR="0" wp14:anchorId="7408EA39" wp14:editId="150E851F">
                <wp:extent cx="5486400" cy="3429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15C2981" w14:textId="77777777" w:rsidR="006D3C7C" w:rsidRDefault="006D3C7C" w:rsidP="006D3C7C">
          <w:pPr>
            <w:pStyle w:val="BodyText"/>
            <w:ind w:left="720" w:hanging="450"/>
          </w:pPr>
          <w:r>
            <w:rPr>
              <w:noProof/>
            </w:rPr>
            <w:drawing>
              <wp:inline distT="0" distB="0" distL="0" distR="0" wp14:anchorId="6915A5D7" wp14:editId="7E88100E">
                <wp:extent cx="6400800" cy="4000500"/>
                <wp:effectExtent l="0" t="0" r="0" b="1270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00800" cy="400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7B1338C" w14:textId="77777777" w:rsidR="009B1F7C" w:rsidRDefault="006F5DCC" w:rsidP="006D3C7C">
          <w:pPr>
            <w:pStyle w:val="BodyText"/>
            <w:ind w:left="720" w:hanging="450"/>
          </w:pPr>
        </w:p>
      </w:sdtContent>
    </w:sdt>
    <w:p w14:paraId="54135B19" w14:textId="77777777" w:rsidR="0057768D" w:rsidRDefault="0057768D">
      <w:pPr>
        <w:pStyle w:val="BodyText"/>
      </w:pPr>
    </w:p>
    <w:p w14:paraId="059AB4BD" w14:textId="77777777" w:rsidR="0057768D" w:rsidRDefault="0057768D">
      <w:pPr>
        <w:pStyle w:val="BodyText"/>
      </w:pPr>
    </w:p>
    <w:p w14:paraId="1B14644B" w14:textId="77777777" w:rsidR="006D3C7C" w:rsidRDefault="006D3C7C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83585826"/>
        <w:placeholder>
          <w:docPart w:val="6B810992B33DFC42A854E9C212A809CE"/>
        </w:placeholder>
      </w:sdtPr>
      <w:sdtEndPr/>
      <w:sdtContent>
        <w:p w14:paraId="78585C79" w14:textId="77777777" w:rsidR="0057768D" w:rsidRDefault="006D3C7C" w:rsidP="0057768D">
          <w:pPr>
            <w:pStyle w:val="Heading1"/>
          </w:pPr>
          <w:r>
            <w:t>Import existing code into your repository</w:t>
          </w:r>
        </w:p>
      </w:sdtContent>
    </w:sdt>
    <w:sdt>
      <w:sdtPr>
        <w:id w:val="1538312438"/>
        <w:placeholder>
          <w:docPart w:val="9FF055CCD88F1C4889B64764288CC86C"/>
        </w:placeholder>
      </w:sdtPr>
      <w:sdtEndPr/>
      <w:sdtContent>
        <w:p w14:paraId="70E075E1" w14:textId="0F78402E" w:rsidR="006D3C7C" w:rsidRDefault="006D3C7C" w:rsidP="0057768D">
          <w:pPr>
            <w:pStyle w:val="BodyText"/>
            <w:numPr>
              <w:ilvl w:val="0"/>
              <w:numId w:val="11"/>
            </w:numPr>
          </w:pPr>
          <w:r>
            <w:t>In the</w:t>
          </w:r>
          <w:r w:rsidR="006F5DCC">
            <w:t xml:space="preserve"> search</w:t>
          </w:r>
          <w:bookmarkStart w:id="0" w:name="_GoBack"/>
          <w:bookmarkEnd w:id="0"/>
          <w:r>
            <w:t xml:space="preserve"> search box github.com in your browser, search for ali-raza-usu/CommJExperiment repository and </w:t>
          </w:r>
          <w:r w:rsidR="00CE68BD">
            <w:t>download the zip</w:t>
          </w:r>
        </w:p>
        <w:p w14:paraId="6E17368A" w14:textId="77777777" w:rsidR="0057768D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Copy the </w:t>
          </w:r>
          <w:r w:rsidR="00CE68BD">
            <w:t xml:space="preserve">zip contents </w:t>
          </w:r>
          <w:r>
            <w:t xml:space="preserve">inside </w:t>
          </w:r>
          <w:r w:rsidR="00CE68BD">
            <w:t>your repository</w:t>
          </w:r>
        </w:p>
      </w:sdtContent>
    </w:sdt>
    <w:p w14:paraId="0B944B71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44DCD8F4" wp14:editId="677BE9D2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D28A" w14:textId="77777777" w:rsidR="0057768D" w:rsidRDefault="0057768D">
      <w:pPr>
        <w:pStyle w:val="BodyText"/>
      </w:pPr>
    </w:p>
    <w:p w14:paraId="607FE394" w14:textId="77777777" w:rsidR="00CE68BD" w:rsidRDefault="00CE68BD" w:rsidP="00CE68BD">
      <w:pPr>
        <w:pStyle w:val="BodyText"/>
        <w:numPr>
          <w:ilvl w:val="0"/>
          <w:numId w:val="11"/>
        </w:numPr>
      </w:pPr>
      <w:r>
        <w:t>Double click the repository and commit the changes as shown below.</w:t>
      </w:r>
    </w:p>
    <w:p w14:paraId="254A90BD" w14:textId="77777777" w:rsidR="00CE68BD" w:rsidRDefault="00CE68BD" w:rsidP="00CE68BD">
      <w:pPr>
        <w:pStyle w:val="BodyText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60DAF" wp14:editId="2407B7BC">
            <wp:extent cx="6400800" cy="4000500"/>
            <wp:effectExtent l="0" t="0" r="0" b="1270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84657277"/>
        <w:placeholder>
          <w:docPart w:val="341BF16B1A80E04294AB0E7C9E1EDD03"/>
        </w:placeholder>
      </w:sdtPr>
      <w:sdtEndPr/>
      <w:sdtContent>
        <w:p w14:paraId="389F72AF" w14:textId="77777777" w:rsidR="001D0772" w:rsidRDefault="001D0772" w:rsidP="00CE68BD">
          <w:pPr>
            <w:pStyle w:val="Heading1"/>
          </w:pPr>
        </w:p>
        <w:p w14:paraId="57FF7D1D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7F6F9DB2" w14:textId="77777777" w:rsidR="00CE68BD" w:rsidRDefault="00CE68BD" w:rsidP="00CE68BD">
          <w:pPr>
            <w:pStyle w:val="Heading1"/>
          </w:pPr>
          <w:r>
            <w:t>Manage your code with branches</w:t>
          </w:r>
        </w:p>
      </w:sdtContent>
    </w:sdt>
    <w:p w14:paraId="78019F89" w14:textId="77777777" w:rsidR="00CE68BD" w:rsidRDefault="00CE68BD" w:rsidP="00CE68BD">
      <w:pPr>
        <w:pStyle w:val="BodyText"/>
        <w:numPr>
          <w:ilvl w:val="0"/>
          <w:numId w:val="11"/>
        </w:numPr>
      </w:pPr>
      <w:r>
        <w:t>For any significant milestone you can create a new branch and later switch to any branch as shown below.</w:t>
      </w:r>
    </w:p>
    <w:p w14:paraId="71523DEE" w14:textId="77777777" w:rsidR="00CE68BD" w:rsidRDefault="00CE68BD" w:rsidP="00CE68BD">
      <w:pPr>
        <w:pStyle w:val="BodyText"/>
        <w:numPr>
          <w:ilvl w:val="0"/>
          <w:numId w:val="11"/>
        </w:numPr>
      </w:pPr>
      <w:r>
        <w:t>You can also merge your branches by selecting the Merge View from the top of the screen</w:t>
      </w:r>
    </w:p>
    <w:p w14:paraId="7B1EDAB4" w14:textId="77777777" w:rsidR="006D3C7C" w:rsidRPr="001D0772" w:rsidRDefault="00CE68BD" w:rsidP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rPr>
          <w:noProof/>
        </w:rPr>
        <w:drawing>
          <wp:inline distT="0" distB="0" distL="0" distR="0" wp14:anchorId="572073DF" wp14:editId="130A2448">
            <wp:extent cx="6400800" cy="4000500"/>
            <wp:effectExtent l="0" t="0" r="0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-285429121"/>
        <w:placeholder>
          <w:docPart w:val="5D0BE0535D9B8D4DA37C3934872256E5"/>
        </w:placeholder>
      </w:sdtPr>
      <w:sdtEndPr/>
      <w:sdtContent>
        <w:p w14:paraId="69B92659" w14:textId="77777777" w:rsidR="001D0772" w:rsidRDefault="001D0772" w:rsidP="0057768D">
          <w:pPr>
            <w:pStyle w:val="Heading1"/>
          </w:pPr>
        </w:p>
        <w:p w14:paraId="7F010104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6490EABD" w14:textId="77777777" w:rsidR="0057768D" w:rsidRDefault="001D0772" w:rsidP="0057768D">
          <w:pPr>
            <w:pStyle w:val="Heading1"/>
          </w:pPr>
          <w:r>
            <w:t>Delete a Repository</w:t>
          </w:r>
        </w:p>
      </w:sdtContent>
    </w:sdt>
    <w:sdt>
      <w:sdtPr>
        <w:id w:val="630530538"/>
        <w:placeholder>
          <w:docPart w:val="DD0E566E68806D4DABDD432C95F0143A"/>
        </w:placeholder>
      </w:sdtPr>
      <w:sdtEndPr/>
      <w:sdtContent>
        <w:p w14:paraId="268A5145" w14:textId="77777777" w:rsidR="001D0772" w:rsidRDefault="001D0772" w:rsidP="001D0772">
          <w:pPr>
            <w:pStyle w:val="BodyText"/>
            <w:numPr>
              <w:ilvl w:val="0"/>
              <w:numId w:val="11"/>
            </w:numPr>
          </w:pPr>
          <w:r>
            <w:t>From the github.com, select the repository and from the right side select settings page. Then you can delete the repository from the bottom of the page.</w:t>
          </w:r>
        </w:p>
        <w:p w14:paraId="235C7A2B" w14:textId="77777777" w:rsidR="0057768D" w:rsidRDefault="006F5DCC" w:rsidP="0057768D">
          <w:pPr>
            <w:pStyle w:val="BodyText"/>
          </w:pPr>
        </w:p>
      </w:sdtContent>
    </w:sdt>
    <w:p w14:paraId="2DC77CA5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071E91B6" wp14:editId="3AC8A565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822F" w14:textId="77777777" w:rsidR="0057768D" w:rsidRDefault="0057768D">
      <w:pPr>
        <w:pStyle w:val="BodyText"/>
      </w:pPr>
    </w:p>
    <w:p w14:paraId="43602069" w14:textId="77777777" w:rsidR="009B1F7C" w:rsidRDefault="009B1F7C"/>
    <w:sectPr w:rsidR="009B1F7C" w:rsidSect="009B1F7C">
      <w:headerReference w:type="default" r:id="rId15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61A14B" w14:textId="77777777" w:rsidR="00CE68BD" w:rsidRDefault="00CE68BD">
      <w:pPr>
        <w:spacing w:line="240" w:lineRule="auto"/>
      </w:pPr>
      <w:r>
        <w:separator/>
      </w:r>
    </w:p>
  </w:endnote>
  <w:endnote w:type="continuationSeparator" w:id="0">
    <w:p w14:paraId="791A5B24" w14:textId="77777777" w:rsidR="00CE68BD" w:rsidRDefault="00CE68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7DE8F6" w14:textId="77777777" w:rsidR="00CE68BD" w:rsidRDefault="00CE68BD">
      <w:pPr>
        <w:spacing w:line="240" w:lineRule="auto"/>
      </w:pPr>
      <w:r>
        <w:separator/>
      </w:r>
    </w:p>
  </w:footnote>
  <w:footnote w:type="continuationSeparator" w:id="0">
    <w:p w14:paraId="78C23952" w14:textId="77777777" w:rsidR="00CE68BD" w:rsidRDefault="00CE68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9288"/>
      <w:gridCol w:w="1008"/>
    </w:tblGrid>
    <w:tr w:rsidR="00CE68BD" w14:paraId="6A2EDA3B" w14:textId="77777777">
      <w:sdt>
        <w:sdtPr>
          <w:id w:val="6002733"/>
          <w:placeholder>
            <w:docPart w:val="40518B24C5A040489D0263639BF67BC4"/>
          </w:placeholder>
        </w:sdtPr>
        <w:sdtEndPr/>
        <w:sdtContent>
          <w:tc>
            <w:tcPr>
              <w:tcW w:w="9288" w:type="dxa"/>
            </w:tcPr>
            <w:p w14:paraId="1CFDB063" w14:textId="77777777" w:rsidR="00CE68BD" w:rsidRDefault="00CE68BD" w:rsidP="006D3C7C">
              <w:pPr>
                <w:pStyle w:val="Header"/>
              </w:pPr>
              <w:r>
                <w:t>CommJ Experiment</w:t>
              </w:r>
            </w:p>
          </w:tc>
        </w:sdtContent>
      </w:sdt>
      <w:tc>
        <w:tcPr>
          <w:tcW w:w="1008" w:type="dxa"/>
        </w:tcPr>
        <w:p w14:paraId="4B648428" w14:textId="77777777" w:rsidR="00CE68BD" w:rsidRDefault="00CE68BD">
          <w:pPr>
            <w:pStyle w:val="Header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6F5DCC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</w:tc>
    </w:tr>
  </w:tbl>
  <w:p w14:paraId="2276F243" w14:textId="77777777" w:rsidR="00CE68BD" w:rsidRDefault="00CE68BD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CDC6B2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07B4F7D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DDA302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5D4317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9D8BBE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082639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0DA775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546EA7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501A3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34F9F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7C2D23C8"/>
    <w:multiLevelType w:val="hybridMultilevel"/>
    <w:tmpl w:val="AF723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4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ShowDynamicGuides" w:val="1"/>
    <w:docVar w:name="ShowMarginGuides" w:val="0"/>
    <w:docVar w:name="ShowOutlines" w:val="0"/>
    <w:docVar w:name="ShowStaticGuides" w:val="0"/>
  </w:docVars>
  <w:rsids>
    <w:rsidRoot w:val="0057768D"/>
    <w:rsid w:val="00186356"/>
    <w:rsid w:val="001D0772"/>
    <w:rsid w:val="004E762D"/>
    <w:rsid w:val="0057768D"/>
    <w:rsid w:val="00630885"/>
    <w:rsid w:val="006D3C7C"/>
    <w:rsid w:val="006E4AAC"/>
    <w:rsid w:val="006F5DCC"/>
    <w:rsid w:val="00826C0F"/>
    <w:rsid w:val="008C3BAF"/>
    <w:rsid w:val="009B1F7C"/>
    <w:rsid w:val="00BE07EA"/>
    <w:rsid w:val="00CE68BD"/>
    <w:rsid w:val="00D34D5C"/>
    <w:rsid w:val="00FB0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23D46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Applications:Microsoft%20Office%202011:Office:Media:Templates:Print%20Layout%20View:Proposals:Keystone%20Propos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77BBD669B906B4F8F822EED0C232F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425495-8DE2-5E40-8AB8-2901765ECCB7}"/>
      </w:docPartPr>
      <w:docPartBody>
        <w:p w:rsidR="000F5102" w:rsidRDefault="000F5102">
          <w:pPr>
            <w:pStyle w:val="F77BBD669B906B4F8F822EED0C232F4C"/>
          </w:pPr>
          <w:r>
            <w:t>Lorem Ipsum</w:t>
          </w:r>
        </w:p>
      </w:docPartBody>
    </w:docPart>
    <w:docPart>
      <w:docPartPr>
        <w:name w:val="99A46FC228F6174E8A4A699C3DFFC4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6B7697-271A-BA44-94C6-C07CB2E92721}"/>
      </w:docPartPr>
      <w:docPartBody>
        <w:p w:rsidR="000F5102" w:rsidRDefault="000F5102">
          <w:pPr>
            <w:pStyle w:val="99A46FC228F6174E8A4A699C3DFFC45D"/>
          </w:pPr>
          <w:r>
            <w:t>Suspendisse Ipsum</w:t>
          </w:r>
        </w:p>
      </w:docPartBody>
    </w:docPart>
    <w:docPart>
      <w:docPartPr>
        <w:name w:val="45118227CC49244CA92FA4C7969A95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B96B61-5822-B94D-9E00-E63D745C5596}"/>
      </w:docPartPr>
      <w:docPartBody>
        <w:p w:rsidR="000F5102" w:rsidRDefault="000F5102">
          <w:pPr>
            <w:pStyle w:val="45118227CC49244CA92FA4C7969A9569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40518B24C5A040489D0263639BF67B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9C523D-4D0D-3642-AF41-0FF08FF63217}"/>
      </w:docPartPr>
      <w:docPartBody>
        <w:p w:rsidR="000F5102" w:rsidRDefault="000F5102">
          <w:pPr>
            <w:pStyle w:val="40518B24C5A040489D0263639BF67BC4"/>
          </w:pPr>
          <w:r>
            <w:t>Lorem Ipsum</w:t>
          </w:r>
        </w:p>
      </w:docPartBody>
    </w:docPart>
    <w:docPart>
      <w:docPartPr>
        <w:name w:val="6B810992B33DFC42A854E9C212A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F4EFC-6ADF-134F-B179-AB4D9BDE4E7E}"/>
      </w:docPartPr>
      <w:docPartBody>
        <w:p w:rsidR="000F5102" w:rsidRDefault="000F5102" w:rsidP="000F5102">
          <w:pPr>
            <w:pStyle w:val="6B810992B33DFC42A854E9C212A809CE"/>
          </w:pPr>
          <w:r>
            <w:t>Suspendisse Ipsum</w:t>
          </w:r>
        </w:p>
      </w:docPartBody>
    </w:docPart>
    <w:docPart>
      <w:docPartPr>
        <w:name w:val="9FF055CCD88F1C4889B64764288CC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AA879-F92E-834B-A263-4C8B41A59178}"/>
      </w:docPartPr>
      <w:docPartBody>
        <w:p w:rsidR="000F5102" w:rsidRDefault="000F5102" w:rsidP="000F5102">
          <w:pPr>
            <w:pStyle w:val="9FF055CCD88F1C4889B64764288CC86C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5D0BE0535D9B8D4DA37C3934872256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E8D404-F765-F543-9B44-A5E955457CDB}"/>
      </w:docPartPr>
      <w:docPartBody>
        <w:p w:rsidR="000F5102" w:rsidRDefault="000F5102" w:rsidP="000F5102">
          <w:pPr>
            <w:pStyle w:val="5D0BE0535D9B8D4DA37C3934872256E5"/>
          </w:pPr>
          <w:r>
            <w:t>Suspendisse Ipsum</w:t>
          </w:r>
        </w:p>
      </w:docPartBody>
    </w:docPart>
    <w:docPart>
      <w:docPartPr>
        <w:name w:val="DD0E566E68806D4DABDD432C95F01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B8DB2-F85B-B44E-B898-A2F84094B3D9}"/>
      </w:docPartPr>
      <w:docPartBody>
        <w:p w:rsidR="000F5102" w:rsidRDefault="000F5102" w:rsidP="000F5102">
          <w:pPr>
            <w:pStyle w:val="DD0E566E68806D4DABDD432C95F0143A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341BF16B1A80E04294AB0E7C9E1EDD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17580B-739F-7248-B6F0-54A71678F158}"/>
      </w:docPartPr>
      <w:docPartBody>
        <w:p w:rsidR="000F5102" w:rsidRDefault="000F5102" w:rsidP="000F5102">
          <w:pPr>
            <w:pStyle w:val="341BF16B1A80E04294AB0E7C9E1EDD03"/>
          </w:pPr>
          <w:r>
            <w:t>Suspendisse Ipsum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102"/>
    <w:rsid w:val="000F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Keystone Proposal">
      <a:dk1>
        <a:sysClr val="windowText" lastClr="000000"/>
      </a:dk1>
      <a:lt1>
        <a:sysClr val="window" lastClr="FFFFFF"/>
      </a:lt1>
      <a:dk2>
        <a:srgbClr val="262641"/>
      </a:dk2>
      <a:lt2>
        <a:srgbClr val="C3C7D5"/>
      </a:lt2>
      <a:accent1>
        <a:srgbClr val="84B0B9"/>
      </a:accent1>
      <a:accent2>
        <a:srgbClr val="675949"/>
      </a:accent2>
      <a:accent3>
        <a:srgbClr val="D5E9D7"/>
      </a:accent3>
      <a:accent4>
        <a:srgbClr val="BB865F"/>
      </a:accent4>
      <a:accent5>
        <a:srgbClr val="8B77A9"/>
      </a:accent5>
      <a:accent6>
        <a:srgbClr val="5F4357"/>
      </a:accent6>
      <a:hlink>
        <a:srgbClr val="50666E"/>
      </a:hlink>
      <a:folHlink>
        <a:srgbClr val="712D33"/>
      </a:folHlink>
    </a:clrScheme>
    <a:fontScheme name="Keystone Proposal">
      <a:majorFont>
        <a:latin typeface="Century Schoolbook"/>
        <a:ea typeface=""/>
        <a:cs typeface=""/>
        <a:font script="Jpan" typeface="ＭＳ Ｐ明朝"/>
      </a:majorFont>
      <a:minorFont>
        <a:latin typeface="Century Schoolbook"/>
        <a:ea typeface=""/>
        <a:cs typeface=""/>
        <a:font script="Jpan" typeface="ＭＳ Ｐ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Keystone Proposal.dotx</Template>
  <TotalTime>25</TotalTime>
  <Pages>7</Pages>
  <Words>150</Words>
  <Characters>857</Characters>
  <Application>Microsoft Macintosh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Praesent Tempor</vt:lpstr>
      <vt:lpstr>Suspendisse Ipsum</vt:lpstr>
    </vt:vector>
  </TitlesOfParts>
  <Manager/>
  <Company/>
  <LinksUpToDate>false</LinksUpToDate>
  <CharactersWithSpaces>1005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Raza</dc:creator>
  <cp:keywords/>
  <dc:description/>
  <cp:lastModifiedBy>Jorge Lascano</cp:lastModifiedBy>
  <cp:revision>3</cp:revision>
  <dcterms:created xsi:type="dcterms:W3CDTF">2013-11-20T22:55:00Z</dcterms:created>
  <dcterms:modified xsi:type="dcterms:W3CDTF">2013-11-21T22:41:00Z</dcterms:modified>
  <cp:category/>
</cp:coreProperties>
</file>